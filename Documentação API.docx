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7A73A623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41B97ED2" w14:textId="51DE740F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29CBE8" wp14:editId="636C460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 w14:paraId="2BCBB01E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D00D965" w14:textId="77777777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4A0CBC3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67B5CA09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44149F13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662773A4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128C4F52" w14:textId="77777777" w:rsidR="00997D7D" w:rsidRDefault="000570F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03032A2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6" type="#_x0000_t202" alt="Caixa de texto que mostra as informações de contato comerciais" style="position:absolute;margin-left:0;margin-top:0;width:468pt;height:48.9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 w14:paraId="2BCBB01E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D00D965" w14:textId="77777777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4A0CBC3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67B5CA09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44149F13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62773A4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28C4F52" w14:textId="77777777" w:rsidR="00997D7D" w:rsidRDefault="000570F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03032A2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1413527C" w14:textId="77777777" w:rsidR="00792337" w:rsidRPr="00585F9D" w:rsidRDefault="00792337"/>
        <w:p w14:paraId="220DDEA1" w14:textId="1DF7165D" w:rsidR="00295E15" w:rsidRPr="00A66B38" w:rsidRDefault="00092C8E" w:rsidP="00A66B38">
          <w:pPr>
            <w:rPr>
              <w:rFonts w:eastAsiaTheme="minorHAnsi"/>
              <w:lang w:eastAsia="en-US"/>
            </w:rPr>
            <w:sectPr w:rsidR="00295E15" w:rsidRPr="00A66B38" w:rsidSect="007C7D98">
              <w:pgSz w:w="11907" w:h="16839" w:code="9"/>
              <w:pgMar w:top="1080" w:right="1440" w:bottom="1080" w:left="1440" w:header="720" w:footer="576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6262A6F" wp14:editId="6A35AF8B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3286125</wp:posOffset>
                    </wp:positionV>
                    <wp:extent cx="5036820" cy="1533525"/>
                    <wp:effectExtent l="0" t="0" r="4445" b="9525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1533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E805563" w14:textId="77777777"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48"/>
                                    <w:szCs w:val="48"/>
                                  </w:r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C589A64" w14:textId="15B277DC" w:rsidR="00997D7D" w:rsidRPr="00422E4E" w:rsidRDefault="002761E0">
                                    <w:pPr>
                                      <w:pStyle w:val="Subttulo1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 w:rsidRPr="00422E4E">
                                      <w:rPr>
                                        <w:sz w:val="48"/>
                                        <w:szCs w:val="48"/>
                                      </w:rPr>
                                      <w:t>TW</w:t>
                                    </w:r>
                                    <w:r w:rsidR="00165F17" w:rsidRPr="00422E4E">
                                      <w:rPr>
                                        <w:sz w:val="48"/>
                                        <w:szCs w:val="48"/>
                                      </w:rPr>
                                      <w:t xml:space="preserve"> Tower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262A6F" id="Caixa de Texto 5" o:spid="_x0000_s1027" type="#_x0000_t202" alt="Caixa de texto que mostra o título e o subtítulo do documento" style="position:absolute;margin-left:0;margin-top:258.75pt;width:396.6pt;height:120.75pt;z-index:251656192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E805563" w14:textId="77777777"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48"/>
                              <w:szCs w:val="48"/>
                            </w:r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C589A64" w14:textId="15B277DC" w:rsidR="00997D7D" w:rsidRPr="00422E4E" w:rsidRDefault="002761E0">
                              <w:pPr>
                                <w:pStyle w:val="Subttulo1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422E4E">
                                <w:rPr>
                                  <w:sz w:val="48"/>
                                  <w:szCs w:val="48"/>
                                </w:rPr>
                                <w:t>TW</w:t>
                              </w:r>
                              <w:r w:rsidR="00165F17" w:rsidRPr="00422E4E">
                                <w:rPr>
                                  <w:sz w:val="48"/>
                                  <w:szCs w:val="48"/>
                                </w:rPr>
                                <w:t xml:space="preserve"> Tower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</w:sdtContent>
    </w:sdt>
    <w:p w14:paraId="09229C49" w14:textId="6AB49650" w:rsidR="00DA19B6" w:rsidRDefault="0001427C">
      <w:pPr>
        <w:pStyle w:val="cabealho1"/>
      </w:pPr>
      <w:bookmarkStart w:id="0" w:name="_Hlk44072553"/>
      <w:bookmarkStart w:id="1" w:name="_Toc533767843"/>
      <w:bookmarkStart w:id="2" w:name="_Toc3879730"/>
      <w:r>
        <w:lastRenderedPageBreak/>
        <w:t>Resum</w:t>
      </w:r>
      <w:bookmarkEnd w:id="0"/>
      <w:r>
        <w:t>o</w:t>
      </w:r>
      <w:bookmarkEnd w:id="1"/>
      <w:bookmarkEnd w:id="2"/>
      <w:r>
        <w:t xml:space="preserve"> </w:t>
      </w:r>
    </w:p>
    <w:p w14:paraId="3217FE5E" w14:textId="77777777" w:rsidR="00E75F33" w:rsidRDefault="00CA1A5E" w:rsidP="00E75F33">
      <w:pPr>
        <w:pStyle w:val="cabealho2"/>
        <w:rPr>
          <w:b w:val="0"/>
          <w:bCs w:val="0"/>
        </w:rPr>
      </w:pPr>
      <w:bookmarkStart w:id="3" w:name="_Toc3879572"/>
      <w:bookmarkStart w:id="4" w:name="_Toc3879731"/>
      <w:r>
        <w:t xml:space="preserve">Grupo: </w:t>
      </w:r>
      <w:r w:rsidRPr="00CA1A5E">
        <w:rPr>
          <w:b w:val="0"/>
          <w:bCs w:val="0"/>
        </w:rPr>
        <w:t>Grupo 2</w:t>
      </w:r>
    </w:p>
    <w:p w14:paraId="7F540E45" w14:textId="77777777" w:rsidR="00783D77" w:rsidRDefault="00E75F33" w:rsidP="00783D77">
      <w:pPr>
        <w:pStyle w:val="cabealho2"/>
      </w:pPr>
      <w:r w:rsidRPr="00E75F33">
        <w:t>Integrantes</w:t>
      </w:r>
      <w:r>
        <w:t>:</w:t>
      </w:r>
    </w:p>
    <w:p w14:paraId="679A8BA9" w14:textId="77777777" w:rsidR="00B8254F" w:rsidRDefault="00A261EC" w:rsidP="00783D77">
      <w:pPr>
        <w:pStyle w:val="cabealho2"/>
        <w:ind w:left="720" w:firstLine="720"/>
        <w:rPr>
          <w:b w:val="0"/>
          <w:bCs w:val="0"/>
        </w:rPr>
      </w:pPr>
      <w:r w:rsidRPr="00693C25">
        <w:rPr>
          <w:b w:val="0"/>
          <w:bCs w:val="0"/>
        </w:rPr>
        <w:t xml:space="preserve">Aléxia Vitória </w:t>
      </w:r>
      <w:r w:rsidR="00693C25">
        <w:rPr>
          <w:b w:val="0"/>
          <w:bCs w:val="0"/>
        </w:rPr>
        <w:tab/>
      </w:r>
      <w:r>
        <w:tab/>
        <w:t xml:space="preserve">Função: </w:t>
      </w:r>
      <w:r w:rsidRPr="00693C25">
        <w:rPr>
          <w:b w:val="0"/>
          <w:bCs w:val="0"/>
        </w:rPr>
        <w:t>Bac</w:t>
      </w:r>
      <w:r w:rsidR="00B8254F">
        <w:rPr>
          <w:b w:val="0"/>
          <w:bCs w:val="0"/>
        </w:rPr>
        <w:t>k-</w:t>
      </w:r>
      <w:proofErr w:type="spellStart"/>
      <w:r w:rsidR="00B8254F">
        <w:rPr>
          <w:b w:val="0"/>
          <w:bCs w:val="0"/>
        </w:rPr>
        <w:t>end</w:t>
      </w:r>
      <w:proofErr w:type="spellEnd"/>
    </w:p>
    <w:p w14:paraId="3447E013" w14:textId="53B55451" w:rsidR="00973470" w:rsidRPr="00783D77" w:rsidRDefault="00693C25" w:rsidP="00B8254F">
      <w:pPr>
        <w:pStyle w:val="cabealho2"/>
      </w:pPr>
      <w:r>
        <w:rPr>
          <w:sz w:val="18"/>
          <w:szCs w:val="18"/>
        </w:rPr>
        <w:t xml:space="preserve"> </w:t>
      </w:r>
      <w:r w:rsidR="00B8254F">
        <w:rPr>
          <w:sz w:val="18"/>
          <w:szCs w:val="18"/>
        </w:rPr>
        <w:tab/>
      </w:r>
      <w:r w:rsidR="00B8254F">
        <w:rPr>
          <w:sz w:val="18"/>
          <w:szCs w:val="18"/>
        </w:rPr>
        <w:tab/>
      </w:r>
      <w:r w:rsidR="00A261EC" w:rsidRPr="00E9684B">
        <w:rPr>
          <w:b w:val="0"/>
          <w:bCs w:val="0"/>
          <w:sz w:val="24"/>
          <w:szCs w:val="24"/>
        </w:rPr>
        <w:t>Carla</w:t>
      </w:r>
      <w:r w:rsidRPr="00E9684B">
        <w:rPr>
          <w:b w:val="0"/>
          <w:bCs w:val="0"/>
          <w:sz w:val="24"/>
          <w:szCs w:val="24"/>
        </w:rPr>
        <w:t xml:space="preserve"> Teixeira</w:t>
      </w:r>
      <w:r w:rsidRPr="00693C25">
        <w:rPr>
          <w:sz w:val="24"/>
          <w:szCs w:val="24"/>
        </w:rPr>
        <w:t xml:space="preserve"> </w:t>
      </w:r>
      <w:r w:rsidRPr="00693C25">
        <w:rPr>
          <w:sz w:val="24"/>
          <w:szCs w:val="24"/>
        </w:rPr>
        <w:tab/>
      </w:r>
      <w:r w:rsidRPr="00693C25">
        <w:rPr>
          <w:sz w:val="24"/>
          <w:szCs w:val="24"/>
        </w:rPr>
        <w:tab/>
      </w:r>
      <w:r w:rsidR="00E9684B">
        <w:rPr>
          <w:sz w:val="24"/>
          <w:szCs w:val="24"/>
        </w:rPr>
        <w:tab/>
      </w:r>
      <w:r w:rsidRPr="00B8254F">
        <w:t>Função</w:t>
      </w:r>
      <w:r w:rsidRPr="00693C25">
        <w:rPr>
          <w:sz w:val="24"/>
          <w:szCs w:val="24"/>
        </w:rPr>
        <w:t xml:space="preserve">: </w:t>
      </w:r>
      <w:r w:rsidRPr="00B8254F">
        <w:rPr>
          <w:b w:val="0"/>
          <w:bCs w:val="0"/>
          <w:sz w:val="24"/>
          <w:szCs w:val="24"/>
        </w:rPr>
        <w:t>Back-</w:t>
      </w:r>
      <w:proofErr w:type="spellStart"/>
      <w:r w:rsidRPr="00B8254F">
        <w:rPr>
          <w:b w:val="0"/>
          <w:bCs w:val="0"/>
          <w:sz w:val="24"/>
          <w:szCs w:val="24"/>
        </w:rPr>
        <w:t>end</w:t>
      </w:r>
      <w:proofErr w:type="spellEnd"/>
    </w:p>
    <w:p w14:paraId="788814D5" w14:textId="77777777" w:rsidR="00E9684B" w:rsidRDefault="00973470" w:rsidP="00A261EC">
      <w:pPr>
        <w:rPr>
          <w:sz w:val="26"/>
          <w:szCs w:val="26"/>
        </w:rPr>
      </w:pPr>
      <w:r>
        <w:rPr>
          <w:sz w:val="24"/>
          <w:szCs w:val="24"/>
        </w:rPr>
        <w:t xml:space="preserve">                      </w:t>
      </w:r>
      <w:r w:rsidR="00E9684B">
        <w:rPr>
          <w:sz w:val="24"/>
          <w:szCs w:val="24"/>
        </w:rPr>
        <w:tab/>
      </w:r>
      <w:r w:rsidRPr="00973470">
        <w:rPr>
          <w:sz w:val="26"/>
          <w:szCs w:val="26"/>
        </w:rPr>
        <w:t xml:space="preserve">Erica Sobral </w:t>
      </w:r>
      <w:r w:rsidRPr="0097347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9684B">
        <w:rPr>
          <w:sz w:val="26"/>
          <w:szCs w:val="26"/>
        </w:rPr>
        <w:tab/>
      </w:r>
      <w:r w:rsidRPr="00973470">
        <w:rPr>
          <w:b/>
          <w:bCs/>
          <w:sz w:val="26"/>
          <w:szCs w:val="26"/>
        </w:rPr>
        <w:t>Função</w:t>
      </w:r>
      <w:r w:rsidRPr="00973470">
        <w:rPr>
          <w:sz w:val="26"/>
          <w:szCs w:val="26"/>
        </w:rPr>
        <w:t>: Back-</w:t>
      </w:r>
      <w:proofErr w:type="spellStart"/>
      <w:r w:rsidRPr="00973470">
        <w:rPr>
          <w:sz w:val="26"/>
          <w:szCs w:val="26"/>
        </w:rPr>
        <w:t>end</w:t>
      </w:r>
      <w:proofErr w:type="spellEnd"/>
    </w:p>
    <w:p w14:paraId="1CC39F69" w14:textId="25243167" w:rsidR="00973470" w:rsidRPr="00973470" w:rsidRDefault="00973470" w:rsidP="00BE0721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Marco Ferreira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73470">
        <w:rPr>
          <w:b/>
          <w:bCs/>
          <w:sz w:val="26"/>
          <w:szCs w:val="26"/>
        </w:rPr>
        <w:t>Função</w:t>
      </w:r>
      <w:r>
        <w:rPr>
          <w:b/>
          <w:bCs/>
          <w:sz w:val="26"/>
          <w:szCs w:val="26"/>
        </w:rPr>
        <w:t xml:space="preserve">: </w:t>
      </w:r>
      <w:r w:rsidRPr="00973470">
        <w:rPr>
          <w:sz w:val="26"/>
          <w:szCs w:val="26"/>
        </w:rPr>
        <w:t>Back-</w:t>
      </w:r>
      <w:proofErr w:type="spellStart"/>
      <w:r w:rsidRPr="00973470">
        <w:rPr>
          <w:sz w:val="26"/>
          <w:szCs w:val="26"/>
        </w:rPr>
        <w:t>end</w:t>
      </w:r>
      <w:proofErr w:type="spellEnd"/>
    </w:p>
    <w:bookmarkEnd w:id="3"/>
    <w:bookmarkEnd w:id="4"/>
    <w:p w14:paraId="373CDAB5" w14:textId="77777777" w:rsidR="00BE0721" w:rsidRPr="00662206" w:rsidRDefault="00BE0721" w:rsidP="00BE0721">
      <w:pPr>
        <w:rPr>
          <w:rFonts w:eastAsiaTheme="minorHAnsi"/>
          <w:b/>
          <w:bCs/>
          <w:color w:val="3A3836" w:themeColor="background2" w:themeShade="40"/>
          <w:sz w:val="26"/>
          <w:szCs w:val="26"/>
          <w:lang w:eastAsia="en-US"/>
        </w:rPr>
      </w:pPr>
      <w:r w:rsidRPr="00662206">
        <w:rPr>
          <w:rFonts w:eastAsiaTheme="minorHAnsi"/>
          <w:b/>
          <w:bCs/>
          <w:color w:val="3A3836" w:themeColor="background2" w:themeShade="40"/>
          <w:sz w:val="26"/>
          <w:szCs w:val="26"/>
          <w:lang w:eastAsia="en-US"/>
        </w:rPr>
        <w:t>Objetivos</w:t>
      </w:r>
    </w:p>
    <w:p w14:paraId="02CDC817" w14:textId="71935D28" w:rsidR="00713325" w:rsidRPr="00662206" w:rsidRDefault="007B5351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  <w:r w:rsidRPr="00662206">
        <w:rPr>
          <w:rFonts w:eastAsiaTheme="minorHAnsi"/>
          <w:color w:val="3A3836" w:themeColor="background2" w:themeShade="40"/>
          <w:sz w:val="26"/>
          <w:szCs w:val="26"/>
          <w:lang w:eastAsia="en-US"/>
        </w:rPr>
        <w:t xml:space="preserve">Criar um projeto </w:t>
      </w:r>
      <w:r w:rsidR="00713325" w:rsidRPr="00662206">
        <w:rPr>
          <w:rFonts w:eastAsiaTheme="minorHAnsi"/>
          <w:color w:val="3A3836" w:themeColor="background2" w:themeShade="40"/>
          <w:sz w:val="26"/>
          <w:szCs w:val="26"/>
          <w:lang w:eastAsia="en-US"/>
        </w:rPr>
        <w:t xml:space="preserve">mobile que mostre de forma clara os jogos das seleções e suas informações como placar, faltas, </w:t>
      </w:r>
      <w:proofErr w:type="gramStart"/>
      <w:r w:rsidR="00713325" w:rsidRPr="00662206">
        <w:rPr>
          <w:rFonts w:eastAsiaTheme="minorHAnsi"/>
          <w:color w:val="3A3836" w:themeColor="background2" w:themeShade="40"/>
          <w:sz w:val="26"/>
          <w:szCs w:val="26"/>
          <w:lang w:eastAsia="en-US"/>
        </w:rPr>
        <w:t>escalações, etc.</w:t>
      </w:r>
      <w:proofErr w:type="gramEnd"/>
      <w:r w:rsidR="00713325" w:rsidRPr="00662206">
        <w:rPr>
          <w:rFonts w:eastAsiaTheme="minorHAnsi"/>
          <w:color w:val="3A3836" w:themeColor="background2" w:themeShade="40"/>
          <w:sz w:val="26"/>
          <w:szCs w:val="26"/>
          <w:lang w:eastAsia="en-US"/>
        </w:rPr>
        <w:t xml:space="preserve"> E mostra as informações de cada jogador, dentre elas o nome, a idade, a posição, além dos cartões,</w:t>
      </w:r>
      <w:r w:rsidR="00662206" w:rsidRPr="00662206">
        <w:rPr>
          <w:rFonts w:eastAsiaTheme="minorHAnsi"/>
          <w:color w:val="3A3836" w:themeColor="background2" w:themeShade="40"/>
          <w:sz w:val="26"/>
          <w:szCs w:val="26"/>
          <w:lang w:eastAsia="en-US"/>
        </w:rPr>
        <w:t xml:space="preserve"> </w:t>
      </w:r>
      <w:r w:rsidR="00713325" w:rsidRPr="00662206">
        <w:rPr>
          <w:rFonts w:eastAsiaTheme="minorHAnsi"/>
          <w:color w:val="3A3836" w:themeColor="background2" w:themeShade="40"/>
          <w:sz w:val="26"/>
          <w:szCs w:val="26"/>
          <w:lang w:eastAsia="en-US"/>
        </w:rPr>
        <w:t>número de faltas entre outros dados.</w:t>
      </w:r>
    </w:p>
    <w:p w14:paraId="5D5C5B7A" w14:textId="7998D0E1" w:rsidR="00713325" w:rsidRDefault="00713325" w:rsidP="00713325">
      <w:pPr>
        <w:rPr>
          <w:rFonts w:eastAsiaTheme="minorHAnsi"/>
          <w:color w:val="3A3836" w:themeColor="background2" w:themeShade="40"/>
          <w:sz w:val="22"/>
          <w:lang w:eastAsia="en-US"/>
        </w:rPr>
      </w:pPr>
    </w:p>
    <w:p w14:paraId="76922EFD" w14:textId="61218570" w:rsidR="007C1E22" w:rsidRDefault="007C1E22" w:rsidP="00713325">
      <w:pPr>
        <w:rPr>
          <w:rFonts w:eastAsiaTheme="minorHAnsi"/>
          <w:color w:val="3A3836" w:themeColor="background2" w:themeShade="40"/>
          <w:sz w:val="22"/>
          <w:lang w:eastAsia="en-US"/>
        </w:rPr>
      </w:pPr>
    </w:p>
    <w:p w14:paraId="5E08F852" w14:textId="192B4B71" w:rsidR="007C1E22" w:rsidRDefault="007C1E22" w:rsidP="00713325">
      <w:pPr>
        <w:rPr>
          <w:rFonts w:eastAsiaTheme="minorHAnsi"/>
          <w:color w:val="3A3836" w:themeColor="background2" w:themeShade="40"/>
          <w:sz w:val="22"/>
          <w:lang w:eastAsia="en-US"/>
        </w:rPr>
      </w:pPr>
    </w:p>
    <w:p w14:paraId="2CF9E5E0" w14:textId="09F48238" w:rsidR="007C1E22" w:rsidRDefault="007C1E22" w:rsidP="00713325">
      <w:pPr>
        <w:rPr>
          <w:rFonts w:eastAsiaTheme="minorHAnsi"/>
          <w:color w:val="3A3836" w:themeColor="background2" w:themeShade="40"/>
          <w:sz w:val="22"/>
          <w:lang w:eastAsia="en-US"/>
        </w:rPr>
      </w:pPr>
    </w:p>
    <w:p w14:paraId="04344888" w14:textId="64CF46FF" w:rsidR="007C1E22" w:rsidRDefault="007C1E22" w:rsidP="00713325">
      <w:pPr>
        <w:rPr>
          <w:rFonts w:eastAsiaTheme="minorHAnsi"/>
          <w:color w:val="3A3836" w:themeColor="background2" w:themeShade="40"/>
          <w:sz w:val="22"/>
          <w:lang w:eastAsia="en-US"/>
        </w:rPr>
      </w:pPr>
    </w:p>
    <w:p w14:paraId="7EE38A50" w14:textId="7A3E0B8E" w:rsidR="007C1E22" w:rsidRDefault="007C1E22" w:rsidP="00713325">
      <w:pPr>
        <w:rPr>
          <w:rFonts w:eastAsiaTheme="minorHAnsi"/>
          <w:color w:val="3A3836" w:themeColor="background2" w:themeShade="40"/>
          <w:sz w:val="22"/>
          <w:lang w:eastAsia="en-US"/>
        </w:rPr>
      </w:pPr>
    </w:p>
    <w:p w14:paraId="394E4763" w14:textId="0B158419" w:rsidR="007C1E22" w:rsidRDefault="007C1E22" w:rsidP="00713325">
      <w:pPr>
        <w:rPr>
          <w:rFonts w:eastAsiaTheme="minorHAnsi"/>
          <w:color w:val="3A3836" w:themeColor="background2" w:themeShade="40"/>
          <w:sz w:val="22"/>
          <w:lang w:eastAsia="en-US"/>
        </w:rPr>
      </w:pPr>
    </w:p>
    <w:p w14:paraId="53797278" w14:textId="7529590E" w:rsidR="007C1E22" w:rsidRDefault="007C1E22" w:rsidP="00713325">
      <w:pPr>
        <w:rPr>
          <w:rFonts w:eastAsiaTheme="minorHAnsi"/>
          <w:color w:val="3A3836" w:themeColor="background2" w:themeShade="40"/>
          <w:sz w:val="22"/>
          <w:lang w:eastAsia="en-US"/>
        </w:rPr>
      </w:pPr>
    </w:p>
    <w:p w14:paraId="4E4A6AC4" w14:textId="17EEC4A3" w:rsidR="007C1E22" w:rsidRDefault="007C1E22" w:rsidP="00713325">
      <w:pPr>
        <w:rPr>
          <w:rFonts w:eastAsiaTheme="minorHAnsi"/>
          <w:color w:val="3A3836" w:themeColor="background2" w:themeShade="40"/>
          <w:sz w:val="22"/>
          <w:lang w:eastAsia="en-US"/>
        </w:rPr>
      </w:pPr>
    </w:p>
    <w:p w14:paraId="3DFA561D" w14:textId="47C67984" w:rsidR="007C1E22" w:rsidRDefault="007C1E22" w:rsidP="00713325">
      <w:pPr>
        <w:rPr>
          <w:rFonts w:eastAsiaTheme="minorHAnsi"/>
          <w:color w:val="3A3836" w:themeColor="background2" w:themeShade="40"/>
          <w:sz w:val="22"/>
          <w:lang w:eastAsia="en-US"/>
        </w:rPr>
      </w:pPr>
    </w:p>
    <w:p w14:paraId="4D225CF7" w14:textId="0376A9EA" w:rsidR="007C1E22" w:rsidRDefault="007C1E22" w:rsidP="007C1E22">
      <w:pPr>
        <w:pStyle w:val="cabealho1"/>
        <w:rPr>
          <w:lang w:eastAsia="en-US"/>
        </w:rPr>
      </w:pPr>
    </w:p>
    <w:p w14:paraId="7A612090" w14:textId="77777777" w:rsidR="002C7EB5" w:rsidRPr="002C7EB5" w:rsidRDefault="002C7EB5" w:rsidP="002C7EB5">
      <w:pPr>
        <w:rPr>
          <w:lang w:eastAsia="en-US"/>
        </w:rPr>
      </w:pPr>
    </w:p>
    <w:p w14:paraId="3A5552F0" w14:textId="77777777" w:rsidR="007C1E22" w:rsidRPr="007C1E22" w:rsidRDefault="007C1E22" w:rsidP="007C1E22">
      <w:pPr>
        <w:pStyle w:val="cabealho1"/>
        <w:rPr>
          <w:lang w:eastAsia="en-US"/>
        </w:rPr>
      </w:pPr>
      <w:r w:rsidRPr="007C1E22">
        <w:rPr>
          <w:lang w:eastAsia="en-US"/>
        </w:rPr>
        <w:lastRenderedPageBreak/>
        <w:t>Funcionalidades do projeto</w:t>
      </w:r>
    </w:p>
    <w:p w14:paraId="443F5811" w14:textId="4D8115AC" w:rsidR="007C1E22" w:rsidRDefault="007C1E22" w:rsidP="00713325">
      <w:pPr>
        <w:rPr>
          <w:rFonts w:eastAsiaTheme="minorHAnsi"/>
          <w:color w:val="3A3836" w:themeColor="background2" w:themeShade="40"/>
          <w:sz w:val="22"/>
          <w:lang w:eastAsia="en-US"/>
        </w:rPr>
      </w:pPr>
    </w:p>
    <w:p w14:paraId="1CFBBD9C" w14:textId="6B37E6A6" w:rsidR="00FB211F" w:rsidRPr="009262DF" w:rsidRDefault="00FB211F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  <w:r w:rsidRPr="009262DF">
        <w:rPr>
          <w:rFonts w:eastAsiaTheme="minorHAnsi"/>
          <w:b/>
          <w:bCs/>
          <w:color w:val="3A3836" w:themeColor="background2" w:themeShade="40"/>
          <w:sz w:val="26"/>
          <w:szCs w:val="26"/>
          <w:lang w:eastAsia="en-US"/>
        </w:rPr>
        <w:t>Login</w:t>
      </w:r>
      <w:r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>:</w:t>
      </w:r>
      <w:r w:rsidR="00A1575F"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 xml:space="preserve"> logar pelo seu e-mail/apelido e senha.</w:t>
      </w:r>
    </w:p>
    <w:p w14:paraId="5A9855B4" w14:textId="35CC2D2E" w:rsidR="007D17B3" w:rsidRPr="009262DF" w:rsidRDefault="007D17B3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  <w:r w:rsidRPr="009262DF">
        <w:rPr>
          <w:rFonts w:eastAsiaTheme="minorHAnsi"/>
          <w:b/>
          <w:bCs/>
          <w:color w:val="3A3836" w:themeColor="background2" w:themeShade="40"/>
          <w:sz w:val="26"/>
          <w:szCs w:val="26"/>
          <w:lang w:eastAsia="en-US"/>
        </w:rPr>
        <w:t>Cadastro de Usuário / Perfil:</w:t>
      </w:r>
      <w:r w:rsidR="00EC4188"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 xml:space="preserve"> poderá cadastrar um novo usuário, </w:t>
      </w:r>
      <w:r w:rsidR="00CD07F2"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>alterar os dados do seu perfil</w:t>
      </w:r>
      <w:r w:rsidR="00316B8B"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>(usuário) e a sua senha</w:t>
      </w:r>
      <w:r w:rsidR="005E564F"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>, e listar todos os usuários cadastrados</w:t>
      </w:r>
      <w:r w:rsidR="00CD07F2"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>.</w:t>
      </w:r>
    </w:p>
    <w:p w14:paraId="50EE2CCE" w14:textId="59C1C06B" w:rsidR="00A7367F" w:rsidRPr="009262DF" w:rsidRDefault="00B30F83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  <w:r w:rsidRPr="009262DF">
        <w:rPr>
          <w:rFonts w:eastAsiaTheme="minorHAnsi"/>
          <w:b/>
          <w:bCs/>
          <w:color w:val="3A3836" w:themeColor="background2" w:themeShade="40"/>
          <w:sz w:val="26"/>
          <w:szCs w:val="26"/>
          <w:lang w:eastAsia="en-US"/>
        </w:rPr>
        <w:t xml:space="preserve">Principal: </w:t>
      </w:r>
      <w:r w:rsidR="009E0A6D"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 xml:space="preserve">a tela principal mostrará </w:t>
      </w:r>
      <w:r w:rsidR="00B43688"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 xml:space="preserve">todos os confrontos do campeonato, o usuário poderá </w:t>
      </w:r>
      <w:r w:rsidR="00AD2C99"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 xml:space="preserve">selecionar a data do </w:t>
      </w:r>
      <w:proofErr w:type="gramStart"/>
      <w:r w:rsidR="00AD2C99"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 xml:space="preserve">confronto </w:t>
      </w:r>
      <w:r w:rsidR="00A7367F"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>,</w:t>
      </w:r>
      <w:proofErr w:type="gramEnd"/>
      <w:r w:rsidR="00A7367F"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 xml:space="preserve"> listando e mostrando todos os confrontos com essa data.</w:t>
      </w:r>
    </w:p>
    <w:p w14:paraId="2F33A73C" w14:textId="7999EB96" w:rsidR="00A7367F" w:rsidRPr="009262DF" w:rsidRDefault="000F3513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  <w:r w:rsidRPr="009262DF">
        <w:rPr>
          <w:rFonts w:eastAsiaTheme="minorHAnsi"/>
          <w:b/>
          <w:bCs/>
          <w:color w:val="3A3836" w:themeColor="background2" w:themeShade="40"/>
          <w:sz w:val="26"/>
          <w:szCs w:val="26"/>
          <w:lang w:eastAsia="en-US"/>
        </w:rPr>
        <w:t>Jogador:</w:t>
      </w:r>
      <w:r w:rsidR="00154DDF" w:rsidRPr="009262DF">
        <w:rPr>
          <w:rFonts w:eastAsiaTheme="minorHAnsi"/>
          <w:b/>
          <w:bCs/>
          <w:color w:val="3A3836" w:themeColor="background2" w:themeShade="40"/>
          <w:sz w:val="26"/>
          <w:szCs w:val="26"/>
          <w:lang w:eastAsia="en-US"/>
        </w:rPr>
        <w:t xml:space="preserve"> </w:t>
      </w:r>
      <w:r w:rsidR="00154DDF"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>lista de jogadores.</w:t>
      </w:r>
    </w:p>
    <w:p w14:paraId="409DF612" w14:textId="6A59E810" w:rsidR="00154DDF" w:rsidRPr="009262DF" w:rsidRDefault="00154DDF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  <w:r w:rsidRPr="009262DF">
        <w:rPr>
          <w:rFonts w:eastAsiaTheme="minorHAnsi"/>
          <w:b/>
          <w:bCs/>
          <w:color w:val="3A3836" w:themeColor="background2" w:themeShade="40"/>
          <w:sz w:val="26"/>
          <w:szCs w:val="26"/>
          <w:lang w:eastAsia="en-US"/>
        </w:rPr>
        <w:t xml:space="preserve">Seleções: </w:t>
      </w:r>
      <w:r w:rsidR="00C94B65"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 xml:space="preserve">seleção deverá mostrar todos os seus </w:t>
      </w:r>
      <w:proofErr w:type="gramStart"/>
      <w:r w:rsidR="00C94B65"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>jogadores ordenado</w:t>
      </w:r>
      <w:proofErr w:type="gramEnd"/>
      <w:r w:rsidR="00C94B65" w:rsidRPr="009262DF">
        <w:rPr>
          <w:rFonts w:eastAsiaTheme="minorHAnsi"/>
          <w:color w:val="3A3836" w:themeColor="background2" w:themeShade="40"/>
          <w:sz w:val="26"/>
          <w:szCs w:val="26"/>
          <w:lang w:eastAsia="en-US"/>
        </w:rPr>
        <w:t xml:space="preserve"> por nome.</w:t>
      </w:r>
    </w:p>
    <w:p w14:paraId="1628AA6C" w14:textId="311EA755" w:rsidR="00AF19FE" w:rsidRDefault="00AF19FE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</w:p>
    <w:p w14:paraId="00064744" w14:textId="0BE8B7F3" w:rsidR="00AF19FE" w:rsidRDefault="00AF19FE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</w:p>
    <w:p w14:paraId="79E59A40" w14:textId="785B80DA" w:rsidR="00AF19FE" w:rsidRDefault="00AF19FE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</w:p>
    <w:p w14:paraId="696B1FB5" w14:textId="4DAC4DFA" w:rsidR="00AF19FE" w:rsidRDefault="00AF19FE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</w:p>
    <w:p w14:paraId="663846E3" w14:textId="18044EDB" w:rsidR="00AF19FE" w:rsidRDefault="00AF19FE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</w:p>
    <w:p w14:paraId="7851D99C" w14:textId="77161C65" w:rsidR="00AF19FE" w:rsidRDefault="00AF19FE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</w:p>
    <w:p w14:paraId="264C5018" w14:textId="58A976DE" w:rsidR="00AF19FE" w:rsidRDefault="00AF19FE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</w:p>
    <w:p w14:paraId="78420DCB" w14:textId="19181B36" w:rsidR="00AF19FE" w:rsidRDefault="00AF19FE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</w:p>
    <w:p w14:paraId="4CD8A0D6" w14:textId="2D9F10C1" w:rsidR="00AF19FE" w:rsidRDefault="00AF19FE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</w:p>
    <w:p w14:paraId="4A527BE1" w14:textId="59673051" w:rsidR="00AF19FE" w:rsidRDefault="00AF19FE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</w:p>
    <w:p w14:paraId="66B57B80" w14:textId="7B2B3B1B" w:rsidR="00AF19FE" w:rsidRDefault="00AF19FE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</w:p>
    <w:p w14:paraId="44877252" w14:textId="454CEA81" w:rsidR="002C7EB5" w:rsidRDefault="002C7EB5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</w:p>
    <w:p w14:paraId="32CD3247" w14:textId="77777777" w:rsidR="002C7EB5" w:rsidRDefault="002C7EB5" w:rsidP="00713325">
      <w:pPr>
        <w:rPr>
          <w:rFonts w:eastAsiaTheme="minorHAnsi"/>
          <w:color w:val="3A3836" w:themeColor="background2" w:themeShade="40"/>
          <w:sz w:val="26"/>
          <w:szCs w:val="26"/>
          <w:lang w:eastAsia="en-US"/>
        </w:rPr>
      </w:pPr>
    </w:p>
    <w:p w14:paraId="41B8AA8C" w14:textId="050E985A" w:rsidR="002C7EB5" w:rsidRDefault="002C7EB5" w:rsidP="002C7EB5">
      <w:pPr>
        <w:pStyle w:val="cabealho1"/>
        <w:rPr>
          <w:lang w:eastAsia="en-US"/>
        </w:rPr>
      </w:pPr>
      <w:r>
        <w:rPr>
          <w:lang w:eastAsia="en-US"/>
        </w:rPr>
        <w:lastRenderedPageBreak/>
        <w:t xml:space="preserve">Descrição do projeto </w:t>
      </w:r>
    </w:p>
    <w:p w14:paraId="3F78FEFB" w14:textId="7A48E36E" w:rsidR="00946BFE" w:rsidRDefault="001707A5" w:rsidP="002C7EB5">
      <w:pPr>
        <w:rPr>
          <w:noProof/>
          <w:sz w:val="26"/>
          <w:szCs w:val="26"/>
          <w:lang w:eastAsia="en-US"/>
        </w:rPr>
      </w:pPr>
      <w:r w:rsidRPr="00937D0E">
        <w:rPr>
          <w:sz w:val="26"/>
          <w:szCs w:val="26"/>
          <w:lang w:eastAsia="en-US"/>
        </w:rPr>
        <w:t xml:space="preserve">Criamos o projeto na plataforma </w:t>
      </w:r>
      <w:r w:rsidR="00B34499" w:rsidRPr="00937D0E">
        <w:rPr>
          <w:sz w:val="26"/>
          <w:szCs w:val="26"/>
          <w:lang w:eastAsia="en-US"/>
        </w:rPr>
        <w:t xml:space="preserve">Visual Studio, </w:t>
      </w:r>
      <w:r w:rsidR="00A9486A">
        <w:rPr>
          <w:sz w:val="26"/>
          <w:szCs w:val="26"/>
          <w:lang w:eastAsia="en-US"/>
        </w:rPr>
        <w:t>demos o nome para o projeto</w:t>
      </w:r>
      <w:r w:rsidR="00B34499" w:rsidRPr="00937D0E">
        <w:rPr>
          <w:sz w:val="26"/>
          <w:szCs w:val="26"/>
          <w:lang w:eastAsia="en-US"/>
        </w:rPr>
        <w:t>, e</w:t>
      </w:r>
      <w:r w:rsidR="00A9486A">
        <w:rPr>
          <w:sz w:val="26"/>
          <w:szCs w:val="26"/>
          <w:lang w:eastAsia="en-US"/>
        </w:rPr>
        <w:t xml:space="preserve"> logo após</w:t>
      </w:r>
      <w:r w:rsidR="00B34499" w:rsidRPr="00937D0E">
        <w:rPr>
          <w:sz w:val="26"/>
          <w:szCs w:val="26"/>
          <w:lang w:eastAsia="en-US"/>
        </w:rPr>
        <w:t xml:space="preserve"> baix</w:t>
      </w:r>
      <w:r w:rsidR="00A9486A">
        <w:rPr>
          <w:sz w:val="26"/>
          <w:szCs w:val="26"/>
          <w:lang w:eastAsia="en-US"/>
        </w:rPr>
        <w:t>am</w:t>
      </w:r>
      <w:r w:rsidR="00B34499" w:rsidRPr="00937D0E">
        <w:rPr>
          <w:sz w:val="26"/>
          <w:szCs w:val="26"/>
          <w:lang w:eastAsia="en-US"/>
        </w:rPr>
        <w:t>os a</w:t>
      </w:r>
      <w:r w:rsidR="00A9486A">
        <w:rPr>
          <w:sz w:val="26"/>
          <w:szCs w:val="26"/>
          <w:lang w:eastAsia="en-US"/>
        </w:rPr>
        <w:t>s</w:t>
      </w:r>
      <w:r w:rsidR="00B34499" w:rsidRPr="00937D0E">
        <w:rPr>
          <w:sz w:val="26"/>
          <w:szCs w:val="26"/>
          <w:lang w:eastAsia="en-US"/>
        </w:rPr>
        <w:t xml:space="preserve"> dependências que precisa para prosseguir com o projeto. </w:t>
      </w:r>
      <w:r w:rsidR="00F67AE9" w:rsidRPr="00937D0E">
        <w:rPr>
          <w:sz w:val="26"/>
          <w:szCs w:val="26"/>
          <w:lang w:eastAsia="en-US"/>
        </w:rPr>
        <w:t xml:space="preserve">Fizemos o </w:t>
      </w:r>
      <w:proofErr w:type="spellStart"/>
      <w:r w:rsidR="00F67AE9" w:rsidRPr="00937D0E">
        <w:rPr>
          <w:sz w:val="26"/>
          <w:szCs w:val="26"/>
          <w:lang w:eastAsia="en-US"/>
        </w:rPr>
        <w:t>Scaffold</w:t>
      </w:r>
      <w:proofErr w:type="spellEnd"/>
      <w:r w:rsidR="00F67AE9" w:rsidRPr="00937D0E">
        <w:rPr>
          <w:sz w:val="26"/>
          <w:szCs w:val="26"/>
          <w:lang w:eastAsia="en-US"/>
        </w:rPr>
        <w:t xml:space="preserve"> para integrar o banco de dados com </w:t>
      </w:r>
      <w:r w:rsidR="00DD527A" w:rsidRPr="00937D0E">
        <w:rPr>
          <w:sz w:val="26"/>
          <w:szCs w:val="26"/>
          <w:lang w:eastAsia="en-US"/>
        </w:rPr>
        <w:t xml:space="preserve">o nosso desenvolvimento API. O framework foi o </w:t>
      </w:r>
      <w:proofErr w:type="spellStart"/>
      <w:r w:rsidR="00DD527A" w:rsidRPr="00937D0E">
        <w:rPr>
          <w:sz w:val="26"/>
          <w:szCs w:val="26"/>
          <w:lang w:eastAsia="en-US"/>
        </w:rPr>
        <w:t>DatabaseFirst</w:t>
      </w:r>
      <w:proofErr w:type="spellEnd"/>
      <w:r w:rsidR="00DD527A" w:rsidRPr="00937D0E">
        <w:rPr>
          <w:sz w:val="26"/>
          <w:szCs w:val="26"/>
          <w:lang w:eastAsia="en-US"/>
        </w:rPr>
        <w:t>.</w:t>
      </w:r>
      <w:r w:rsidR="00946BFE" w:rsidRPr="00946BFE">
        <w:rPr>
          <w:noProof/>
          <w:sz w:val="26"/>
          <w:szCs w:val="26"/>
          <w:lang w:eastAsia="en-US"/>
        </w:rPr>
        <w:t xml:space="preserve"> </w:t>
      </w:r>
    </w:p>
    <w:p w14:paraId="2853DFE0" w14:textId="34C04A66" w:rsidR="00355FE6" w:rsidRDefault="00355FE6" w:rsidP="002C7EB5">
      <w:pPr>
        <w:rPr>
          <w:noProof/>
          <w:sz w:val="26"/>
          <w:szCs w:val="26"/>
          <w:lang w:eastAsia="en-US"/>
        </w:rPr>
      </w:pPr>
    </w:p>
    <w:p w14:paraId="4FF30378" w14:textId="77777777" w:rsidR="00355FE6" w:rsidRDefault="00355FE6" w:rsidP="002C7EB5">
      <w:pPr>
        <w:rPr>
          <w:noProof/>
          <w:sz w:val="26"/>
          <w:szCs w:val="26"/>
          <w:lang w:eastAsia="en-US"/>
        </w:rPr>
      </w:pPr>
    </w:p>
    <w:p w14:paraId="005A8AA3" w14:textId="47E4FE51" w:rsidR="00DD527A" w:rsidRDefault="00946BFE" w:rsidP="002C7EB5">
      <w:pPr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61041931" wp14:editId="2236DF8D">
            <wp:extent cx="5732145" cy="59436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ffold criad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3721" w14:textId="77777777" w:rsidR="00355FE6" w:rsidRPr="00937D0E" w:rsidRDefault="00355FE6" w:rsidP="002C7EB5">
      <w:pPr>
        <w:rPr>
          <w:sz w:val="26"/>
          <w:szCs w:val="26"/>
          <w:lang w:eastAsia="en-US"/>
        </w:rPr>
      </w:pPr>
    </w:p>
    <w:p w14:paraId="763DEF70" w14:textId="7FEF318B" w:rsidR="0052199C" w:rsidRDefault="0052199C" w:rsidP="002C7EB5">
      <w:pPr>
        <w:rPr>
          <w:noProof/>
          <w:sz w:val="26"/>
          <w:szCs w:val="26"/>
          <w:lang w:eastAsia="en-US"/>
        </w:rPr>
      </w:pPr>
      <w:r w:rsidRPr="00937D0E">
        <w:rPr>
          <w:sz w:val="26"/>
          <w:szCs w:val="26"/>
          <w:lang w:eastAsia="en-US"/>
        </w:rPr>
        <w:t>Em seguinte, criamos as pastas:</w:t>
      </w:r>
      <w:r w:rsidR="00946BFE" w:rsidRPr="00946BFE">
        <w:rPr>
          <w:noProof/>
          <w:sz w:val="26"/>
          <w:szCs w:val="26"/>
          <w:lang w:eastAsia="en-US"/>
        </w:rPr>
        <w:t xml:space="preserve"> </w:t>
      </w:r>
    </w:p>
    <w:p w14:paraId="0716BED2" w14:textId="77777777" w:rsidR="00355FE6" w:rsidRDefault="00355FE6" w:rsidP="002C7EB5">
      <w:pPr>
        <w:rPr>
          <w:noProof/>
          <w:sz w:val="26"/>
          <w:szCs w:val="26"/>
          <w:lang w:eastAsia="en-US"/>
        </w:rPr>
      </w:pPr>
    </w:p>
    <w:p w14:paraId="247B8D66" w14:textId="7EBDF462" w:rsidR="00946BFE" w:rsidRPr="00937D0E" w:rsidRDefault="00533DC5" w:rsidP="002C7EB5">
      <w:pPr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585547AA" wp14:editId="7E32F1F4">
            <wp:extent cx="2505075" cy="2533650"/>
            <wp:effectExtent l="0" t="0" r="9525" b="0"/>
            <wp:docPr id="2" name="Imagem 2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tas.PNG"/>
                    <pic:cNvPicPr/>
                  </pic:nvPicPr>
                  <pic:blipFill rotWithShape="1">
                    <a:blip r:embed="rId12"/>
                    <a:srcRect r="27147"/>
                    <a:stretch/>
                  </pic:blipFill>
                  <pic:spPr bwMode="auto">
                    <a:xfrm>
                      <a:off x="0" y="0"/>
                      <a:ext cx="2505428" cy="2534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75DE9" w14:textId="79A9F165" w:rsidR="002C7EB5" w:rsidRPr="00937D0E" w:rsidRDefault="0052199C" w:rsidP="00937D0E">
      <w:pPr>
        <w:pStyle w:val="PargrafodaLista"/>
        <w:numPr>
          <w:ilvl w:val="0"/>
          <w:numId w:val="6"/>
        </w:numPr>
        <w:rPr>
          <w:sz w:val="26"/>
          <w:szCs w:val="26"/>
          <w:lang w:eastAsia="en-US"/>
        </w:rPr>
      </w:pPr>
      <w:proofErr w:type="spellStart"/>
      <w:r w:rsidRPr="00937D0E">
        <w:rPr>
          <w:sz w:val="26"/>
          <w:szCs w:val="26"/>
          <w:lang w:eastAsia="en-US"/>
        </w:rPr>
        <w:t>Controlles</w:t>
      </w:r>
      <w:proofErr w:type="spellEnd"/>
      <w:r w:rsidR="00CA5D29" w:rsidRPr="00937D0E">
        <w:rPr>
          <w:sz w:val="26"/>
          <w:szCs w:val="26"/>
          <w:lang w:eastAsia="en-US"/>
        </w:rPr>
        <w:t xml:space="preserve"> </w:t>
      </w:r>
    </w:p>
    <w:p w14:paraId="079EA662" w14:textId="6A925E0C" w:rsidR="00937D0E" w:rsidRPr="00937D0E" w:rsidRDefault="00937D0E" w:rsidP="00937D0E">
      <w:pPr>
        <w:pStyle w:val="PargrafodaLista"/>
        <w:numPr>
          <w:ilvl w:val="0"/>
          <w:numId w:val="6"/>
        </w:numPr>
        <w:rPr>
          <w:sz w:val="26"/>
          <w:szCs w:val="26"/>
          <w:lang w:eastAsia="en-US"/>
        </w:rPr>
      </w:pPr>
      <w:r w:rsidRPr="00937D0E">
        <w:rPr>
          <w:sz w:val="26"/>
          <w:szCs w:val="26"/>
          <w:lang w:eastAsia="en-US"/>
        </w:rPr>
        <w:t>Interfaces</w:t>
      </w:r>
    </w:p>
    <w:p w14:paraId="0C2EF377" w14:textId="3ABF22A6" w:rsidR="00937D0E" w:rsidRPr="00937D0E" w:rsidRDefault="00937D0E" w:rsidP="00937D0E">
      <w:pPr>
        <w:pStyle w:val="PargrafodaLista"/>
        <w:numPr>
          <w:ilvl w:val="0"/>
          <w:numId w:val="6"/>
        </w:numPr>
        <w:rPr>
          <w:sz w:val="26"/>
          <w:szCs w:val="26"/>
          <w:lang w:eastAsia="en-US"/>
        </w:rPr>
      </w:pPr>
      <w:proofErr w:type="spellStart"/>
      <w:r w:rsidRPr="00937D0E">
        <w:rPr>
          <w:sz w:val="26"/>
          <w:szCs w:val="26"/>
          <w:lang w:eastAsia="en-US"/>
        </w:rPr>
        <w:t>Repositories</w:t>
      </w:r>
      <w:proofErr w:type="spellEnd"/>
    </w:p>
    <w:p w14:paraId="51A10A2D" w14:textId="2B38AE54" w:rsidR="00937D0E" w:rsidRDefault="00937D0E" w:rsidP="00937D0E">
      <w:pPr>
        <w:pStyle w:val="PargrafodaLista"/>
        <w:numPr>
          <w:ilvl w:val="0"/>
          <w:numId w:val="6"/>
        </w:numPr>
        <w:rPr>
          <w:sz w:val="26"/>
          <w:szCs w:val="26"/>
          <w:lang w:eastAsia="en-US"/>
        </w:rPr>
      </w:pPr>
      <w:proofErr w:type="spellStart"/>
      <w:r w:rsidRPr="00937D0E">
        <w:rPr>
          <w:sz w:val="26"/>
          <w:szCs w:val="26"/>
          <w:lang w:eastAsia="en-US"/>
        </w:rPr>
        <w:t>ViewModels</w:t>
      </w:r>
      <w:proofErr w:type="spellEnd"/>
    </w:p>
    <w:p w14:paraId="38848EFA" w14:textId="67F0E6CF" w:rsidR="00355FE6" w:rsidRDefault="00355FE6" w:rsidP="00355FE6">
      <w:pPr>
        <w:rPr>
          <w:sz w:val="26"/>
          <w:szCs w:val="26"/>
          <w:lang w:eastAsia="en-US"/>
        </w:rPr>
      </w:pPr>
    </w:p>
    <w:p w14:paraId="1FD391C1" w14:textId="128B6AF0" w:rsidR="00355FE6" w:rsidRDefault="00355FE6" w:rsidP="00355FE6">
      <w:pPr>
        <w:rPr>
          <w:sz w:val="26"/>
          <w:szCs w:val="26"/>
          <w:lang w:eastAsia="en-US"/>
        </w:rPr>
      </w:pPr>
    </w:p>
    <w:p w14:paraId="6BA1EA28" w14:textId="1D7CEE14" w:rsidR="00937D0E" w:rsidRDefault="0014603A" w:rsidP="0014603A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lastRenderedPageBreak/>
        <w:t xml:space="preserve">Configuramos, a pasta </w:t>
      </w:r>
      <w:proofErr w:type="spellStart"/>
      <w:r w:rsidR="00C90557">
        <w:rPr>
          <w:sz w:val="26"/>
          <w:szCs w:val="26"/>
          <w:lang w:eastAsia="en-US"/>
        </w:rPr>
        <w:t>P</w:t>
      </w:r>
      <w:r>
        <w:rPr>
          <w:sz w:val="26"/>
          <w:szCs w:val="26"/>
          <w:lang w:eastAsia="en-US"/>
        </w:rPr>
        <w:t>rope</w:t>
      </w:r>
      <w:r w:rsidR="00C90557">
        <w:rPr>
          <w:sz w:val="26"/>
          <w:szCs w:val="26"/>
          <w:lang w:eastAsia="en-US"/>
        </w:rPr>
        <w:t>r</w:t>
      </w:r>
      <w:r>
        <w:rPr>
          <w:sz w:val="26"/>
          <w:szCs w:val="26"/>
          <w:lang w:eastAsia="en-US"/>
        </w:rPr>
        <w:t>ties</w:t>
      </w:r>
      <w:proofErr w:type="spellEnd"/>
      <w:r>
        <w:rPr>
          <w:sz w:val="26"/>
          <w:szCs w:val="26"/>
          <w:lang w:eastAsia="en-US"/>
        </w:rPr>
        <w:t xml:space="preserve">, e a </w:t>
      </w:r>
      <w:proofErr w:type="spellStart"/>
      <w:r>
        <w:rPr>
          <w:sz w:val="26"/>
          <w:szCs w:val="26"/>
          <w:lang w:eastAsia="en-US"/>
        </w:rPr>
        <w:t>startup</w:t>
      </w:r>
      <w:r w:rsidR="00C90557">
        <w:rPr>
          <w:sz w:val="26"/>
          <w:szCs w:val="26"/>
          <w:lang w:eastAsia="en-US"/>
        </w:rPr>
        <w:t>.cs</w:t>
      </w:r>
      <w:proofErr w:type="spellEnd"/>
      <w:r w:rsidR="00C90557">
        <w:rPr>
          <w:sz w:val="26"/>
          <w:szCs w:val="26"/>
          <w:lang w:eastAsia="en-US"/>
        </w:rPr>
        <w:t>.</w:t>
      </w:r>
    </w:p>
    <w:p w14:paraId="5CC62691" w14:textId="3305C983" w:rsidR="00335091" w:rsidRDefault="00335091" w:rsidP="0014603A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E criamos </w:t>
      </w:r>
      <w:r w:rsidR="00305C1C">
        <w:rPr>
          <w:sz w:val="26"/>
          <w:szCs w:val="26"/>
          <w:lang w:eastAsia="en-US"/>
        </w:rPr>
        <w:t>a classe</w:t>
      </w:r>
      <w:r w:rsidR="00AE1A43">
        <w:rPr>
          <w:sz w:val="26"/>
          <w:szCs w:val="26"/>
          <w:lang w:eastAsia="en-US"/>
        </w:rPr>
        <w:t>s</w:t>
      </w:r>
      <w:r w:rsidR="00305C1C">
        <w:rPr>
          <w:sz w:val="26"/>
          <w:szCs w:val="26"/>
          <w:lang w:eastAsia="en-US"/>
        </w:rPr>
        <w:t>,</w:t>
      </w:r>
      <w:r w:rsidR="00AE1A43">
        <w:rPr>
          <w:sz w:val="26"/>
          <w:szCs w:val="26"/>
          <w:lang w:eastAsia="en-US"/>
        </w:rPr>
        <w:t xml:space="preserve"> </w:t>
      </w:r>
      <w:r w:rsidR="00305C1C">
        <w:rPr>
          <w:sz w:val="26"/>
          <w:szCs w:val="26"/>
          <w:lang w:eastAsia="en-US"/>
        </w:rPr>
        <w:t>interface</w:t>
      </w:r>
      <w:r w:rsidR="00AE1A43">
        <w:rPr>
          <w:sz w:val="26"/>
          <w:szCs w:val="26"/>
          <w:lang w:eastAsia="en-US"/>
        </w:rPr>
        <w:t>s</w:t>
      </w:r>
      <w:r w:rsidR="00305C1C">
        <w:rPr>
          <w:sz w:val="26"/>
          <w:szCs w:val="26"/>
          <w:lang w:eastAsia="en-US"/>
        </w:rPr>
        <w:t xml:space="preserve"> ou controllador</w:t>
      </w:r>
      <w:r w:rsidR="00AE1A43">
        <w:rPr>
          <w:sz w:val="26"/>
          <w:szCs w:val="26"/>
          <w:lang w:eastAsia="en-US"/>
        </w:rPr>
        <w:t>es</w:t>
      </w:r>
      <w:r w:rsidR="00305C1C">
        <w:rPr>
          <w:sz w:val="26"/>
          <w:szCs w:val="26"/>
          <w:lang w:eastAsia="en-US"/>
        </w:rPr>
        <w:t xml:space="preserve"> para cada pasta</w:t>
      </w:r>
      <w:r w:rsidR="00A802DC">
        <w:rPr>
          <w:sz w:val="26"/>
          <w:szCs w:val="26"/>
          <w:lang w:eastAsia="en-US"/>
        </w:rPr>
        <w:t>.</w:t>
      </w:r>
    </w:p>
    <w:p w14:paraId="0584E0C0" w14:textId="77777777" w:rsidR="00355FE6" w:rsidRDefault="00355FE6" w:rsidP="0014603A">
      <w:pPr>
        <w:rPr>
          <w:sz w:val="26"/>
          <w:szCs w:val="26"/>
          <w:lang w:eastAsia="en-US"/>
        </w:rPr>
      </w:pPr>
    </w:p>
    <w:p w14:paraId="2D0777D1" w14:textId="125E8FBA" w:rsidR="00355FE6" w:rsidRDefault="00A802DC" w:rsidP="00A802DC">
      <w:pPr>
        <w:pStyle w:val="PargrafodaLista"/>
        <w:numPr>
          <w:ilvl w:val="0"/>
          <w:numId w:val="7"/>
        </w:num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Interface, onde terá que tido de métodos você irá fazer no seu </w:t>
      </w:r>
      <w:proofErr w:type="spellStart"/>
      <w:r>
        <w:rPr>
          <w:sz w:val="26"/>
          <w:szCs w:val="26"/>
          <w:lang w:eastAsia="en-US"/>
        </w:rPr>
        <w:t>Reposito</w:t>
      </w:r>
      <w:r w:rsidR="00355FE6">
        <w:rPr>
          <w:sz w:val="26"/>
          <w:szCs w:val="26"/>
          <w:lang w:eastAsia="en-US"/>
        </w:rPr>
        <w:t>r</w:t>
      </w:r>
      <w:r w:rsidR="00AE1A43">
        <w:rPr>
          <w:sz w:val="26"/>
          <w:szCs w:val="26"/>
          <w:lang w:eastAsia="en-US"/>
        </w:rPr>
        <w:t>ies</w:t>
      </w:r>
      <w:proofErr w:type="spellEnd"/>
      <w:r w:rsidR="00355FE6">
        <w:rPr>
          <w:sz w:val="26"/>
          <w:szCs w:val="26"/>
          <w:lang w:eastAsia="en-US"/>
        </w:rPr>
        <w:t>.</w:t>
      </w:r>
    </w:p>
    <w:p w14:paraId="703E381A" w14:textId="77777777" w:rsidR="00355FE6" w:rsidRPr="00355FE6" w:rsidRDefault="00355FE6" w:rsidP="00355FE6">
      <w:pPr>
        <w:rPr>
          <w:sz w:val="26"/>
          <w:szCs w:val="26"/>
          <w:lang w:eastAsia="en-US"/>
        </w:rPr>
      </w:pPr>
    </w:p>
    <w:p w14:paraId="15B7B165" w14:textId="349CD1E7" w:rsidR="00A802DC" w:rsidRDefault="00355FE6" w:rsidP="00355FE6">
      <w:pPr>
        <w:pStyle w:val="PargrafodaLista"/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3E45E1F9" wp14:editId="57E35948">
            <wp:extent cx="4572638" cy="2333951"/>
            <wp:effectExtent l="0" t="0" r="0" b="9525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fa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4AC1" w14:textId="0799C507" w:rsidR="001B44FF" w:rsidRDefault="001B44FF" w:rsidP="00355FE6">
      <w:pPr>
        <w:pStyle w:val="PargrafodaLista"/>
        <w:rPr>
          <w:sz w:val="26"/>
          <w:szCs w:val="26"/>
          <w:lang w:eastAsia="en-US"/>
        </w:rPr>
      </w:pPr>
    </w:p>
    <w:p w14:paraId="31285B36" w14:textId="77777777" w:rsidR="001B44FF" w:rsidRDefault="001B44FF" w:rsidP="00355FE6">
      <w:pPr>
        <w:pStyle w:val="PargrafodaLista"/>
        <w:rPr>
          <w:sz w:val="26"/>
          <w:szCs w:val="26"/>
          <w:lang w:eastAsia="en-US"/>
        </w:rPr>
      </w:pPr>
    </w:p>
    <w:p w14:paraId="0FF2DA57" w14:textId="72AEF5AC" w:rsidR="00355FE6" w:rsidRDefault="00355FE6" w:rsidP="00355FE6">
      <w:pPr>
        <w:pStyle w:val="PargrafodaLista"/>
        <w:rPr>
          <w:sz w:val="26"/>
          <w:szCs w:val="26"/>
          <w:lang w:eastAsia="en-US"/>
        </w:rPr>
      </w:pPr>
    </w:p>
    <w:p w14:paraId="3D13BEEC" w14:textId="39760109" w:rsidR="00355FE6" w:rsidRDefault="00355FE6" w:rsidP="00355FE6">
      <w:pPr>
        <w:pStyle w:val="PargrafodaLista"/>
        <w:numPr>
          <w:ilvl w:val="0"/>
          <w:numId w:val="7"/>
        </w:numPr>
        <w:rPr>
          <w:sz w:val="26"/>
          <w:szCs w:val="26"/>
          <w:lang w:eastAsia="en-US"/>
        </w:rPr>
      </w:pPr>
      <w:proofErr w:type="spellStart"/>
      <w:r>
        <w:rPr>
          <w:sz w:val="26"/>
          <w:szCs w:val="26"/>
          <w:lang w:eastAsia="en-US"/>
        </w:rPr>
        <w:t>Repositor</w:t>
      </w:r>
      <w:r w:rsidR="00AE1A43">
        <w:rPr>
          <w:sz w:val="26"/>
          <w:szCs w:val="26"/>
          <w:lang w:eastAsia="en-US"/>
        </w:rPr>
        <w:t>ies</w:t>
      </w:r>
      <w:proofErr w:type="spellEnd"/>
      <w:r>
        <w:rPr>
          <w:sz w:val="26"/>
          <w:szCs w:val="26"/>
          <w:lang w:eastAsia="en-US"/>
        </w:rPr>
        <w:t xml:space="preserve"> onde é chamado a classe para implementar o que </w:t>
      </w:r>
      <w:r w:rsidR="008E5FD9">
        <w:rPr>
          <w:sz w:val="26"/>
          <w:szCs w:val="26"/>
          <w:lang w:eastAsia="en-US"/>
        </w:rPr>
        <w:t>definimos na Interface.</w:t>
      </w:r>
    </w:p>
    <w:p w14:paraId="779CE2CC" w14:textId="1BC27CB2" w:rsidR="001B44FF" w:rsidRPr="001B44FF" w:rsidRDefault="001B44FF" w:rsidP="001B44FF">
      <w:pPr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0F367596" wp14:editId="2AEF1495">
            <wp:extent cx="5732145" cy="3371850"/>
            <wp:effectExtent l="0" t="0" r="1905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sitorio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1BEE" w14:textId="6FC05136" w:rsidR="001B44FF" w:rsidRDefault="001B44FF" w:rsidP="001B44FF">
      <w:pPr>
        <w:pStyle w:val="PargrafodaLista"/>
        <w:numPr>
          <w:ilvl w:val="0"/>
          <w:numId w:val="7"/>
        </w:num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lastRenderedPageBreak/>
        <w:t>E o controlador onde é para fazer noss</w:t>
      </w:r>
      <w:r w:rsidR="00136353">
        <w:rPr>
          <w:sz w:val="26"/>
          <w:szCs w:val="26"/>
          <w:lang w:eastAsia="en-US"/>
        </w:rPr>
        <w:t>os métodos que irá fazer a ponte entre nosso projeto com o servidor que ir</w:t>
      </w:r>
      <w:r w:rsidR="002E73C6">
        <w:rPr>
          <w:sz w:val="26"/>
          <w:szCs w:val="26"/>
          <w:lang w:eastAsia="en-US"/>
        </w:rPr>
        <w:t>á</w:t>
      </w:r>
      <w:r w:rsidR="00136353">
        <w:rPr>
          <w:sz w:val="26"/>
          <w:szCs w:val="26"/>
          <w:lang w:eastAsia="en-US"/>
        </w:rPr>
        <w:t xml:space="preserve"> mostrar no</w:t>
      </w:r>
      <w:r w:rsidR="001B0C8D">
        <w:rPr>
          <w:sz w:val="26"/>
          <w:szCs w:val="26"/>
          <w:lang w:eastAsia="en-US"/>
        </w:rPr>
        <w:t>ssas requisições que no caso é o postman.</w:t>
      </w:r>
    </w:p>
    <w:p w14:paraId="2220E3BE" w14:textId="62CDB9D3" w:rsidR="001B0C8D" w:rsidRDefault="001B0C8D" w:rsidP="001B0C8D">
      <w:pPr>
        <w:pStyle w:val="PargrafodaLista"/>
        <w:rPr>
          <w:sz w:val="26"/>
          <w:szCs w:val="26"/>
          <w:lang w:eastAsia="en-US"/>
        </w:rPr>
      </w:pPr>
    </w:p>
    <w:p w14:paraId="095ED0A3" w14:textId="5FB55196" w:rsidR="001B0C8D" w:rsidRDefault="001B0C8D" w:rsidP="001B0C8D">
      <w:pPr>
        <w:pStyle w:val="PargrafodaLista"/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6E39FE28" wp14:editId="4AF3762B">
            <wp:extent cx="5732145" cy="4201160"/>
            <wp:effectExtent l="0" t="0" r="1905" b="889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rolle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DEED" w14:textId="2B001878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3DB77C6D" w14:textId="432D2A5A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36BEA6D9" w14:textId="4B1398BD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49D7768E" w14:textId="69EC1501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20EEA507" w14:textId="7E3DB2F7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20079B21" w14:textId="5ED6FBF5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788CBDF7" w14:textId="4A60B660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7B414E46" w14:textId="1364C5A0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1BFE37B6" w14:textId="02ABF785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1A4357D9" w14:textId="248DF1F5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7488117A" w14:textId="23136E7B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3B823395" w14:textId="0D01BF3D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17122E0D" w14:textId="2F7D669D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78D67038" w14:textId="559C16B8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60206CC7" w14:textId="56FA09A0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51501837" w14:textId="08BDCEB3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74AF5EE6" w14:textId="77777777" w:rsidR="009304E5" w:rsidRDefault="009304E5" w:rsidP="001B0C8D">
      <w:pPr>
        <w:pStyle w:val="PargrafodaLista"/>
        <w:rPr>
          <w:sz w:val="26"/>
          <w:szCs w:val="26"/>
          <w:lang w:eastAsia="en-US"/>
        </w:rPr>
      </w:pPr>
    </w:p>
    <w:p w14:paraId="6DB99A5C" w14:textId="32C0A568" w:rsidR="001B0C8D" w:rsidRDefault="001B0C8D" w:rsidP="001B0C8D">
      <w:pPr>
        <w:pStyle w:val="PargrafodaLista"/>
        <w:rPr>
          <w:sz w:val="26"/>
          <w:szCs w:val="26"/>
          <w:lang w:eastAsia="en-US"/>
        </w:rPr>
      </w:pPr>
    </w:p>
    <w:p w14:paraId="2396437A" w14:textId="4982BE7C" w:rsidR="001B0C8D" w:rsidRDefault="009304E5" w:rsidP="009304E5">
      <w:pPr>
        <w:pStyle w:val="PargrafodaLista"/>
        <w:numPr>
          <w:ilvl w:val="0"/>
          <w:numId w:val="7"/>
        </w:num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lastRenderedPageBreak/>
        <w:t>Após essas etapas rodamos o projeto e abrimos o postman para testar.</w:t>
      </w:r>
    </w:p>
    <w:p w14:paraId="37D26CCB" w14:textId="06D88E67" w:rsidR="009304E5" w:rsidRDefault="009304E5" w:rsidP="009304E5">
      <w:pPr>
        <w:rPr>
          <w:sz w:val="26"/>
          <w:szCs w:val="26"/>
          <w:lang w:eastAsia="en-US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780C2D38" wp14:editId="0B0BD349">
            <wp:extent cx="5732145" cy="3249295"/>
            <wp:effectExtent l="0" t="0" r="1905" b="8255"/>
            <wp:docPr id="6" name="Imagem 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manseleca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A7D0" w14:textId="56FA9486" w:rsidR="009304E5" w:rsidRDefault="009304E5" w:rsidP="009304E5">
      <w:pPr>
        <w:rPr>
          <w:sz w:val="26"/>
          <w:szCs w:val="26"/>
          <w:lang w:eastAsia="en-US"/>
        </w:rPr>
      </w:pPr>
    </w:p>
    <w:p w14:paraId="7116BFF9" w14:textId="717EAA72" w:rsidR="00DE62F8" w:rsidRDefault="000A1B1B" w:rsidP="009304E5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Tudo ok, rodando as informações e mostrando o </w:t>
      </w:r>
      <w:r w:rsidR="00AE1A43" w:rsidRPr="00AE1A43">
        <w:rPr>
          <w:sz w:val="26"/>
          <w:szCs w:val="26"/>
          <w:u w:val="single"/>
          <w:lang w:eastAsia="en-US"/>
        </w:rPr>
        <w:t>S</w:t>
      </w:r>
      <w:r w:rsidRPr="00AE1A43">
        <w:rPr>
          <w:sz w:val="26"/>
          <w:szCs w:val="26"/>
          <w:u w:val="single"/>
          <w:lang w:eastAsia="en-US"/>
        </w:rPr>
        <w:t>tatus</w:t>
      </w:r>
      <w:r w:rsidR="00AE1A43" w:rsidRPr="00AE1A43">
        <w:rPr>
          <w:sz w:val="26"/>
          <w:szCs w:val="26"/>
          <w:u w:val="single"/>
          <w:lang w:eastAsia="en-US"/>
        </w:rPr>
        <w:t>C</w:t>
      </w:r>
      <w:r w:rsidRPr="00AE1A43">
        <w:rPr>
          <w:sz w:val="26"/>
          <w:szCs w:val="26"/>
          <w:u w:val="single"/>
          <w:lang w:eastAsia="en-US"/>
        </w:rPr>
        <w:t>ode</w:t>
      </w:r>
      <w:r>
        <w:rPr>
          <w:sz w:val="26"/>
          <w:szCs w:val="26"/>
          <w:lang w:eastAsia="en-US"/>
        </w:rPr>
        <w:t xml:space="preserve"> </w:t>
      </w:r>
      <w:r w:rsidR="00DE62F8">
        <w:rPr>
          <w:sz w:val="26"/>
          <w:szCs w:val="26"/>
          <w:lang w:eastAsia="en-US"/>
        </w:rPr>
        <w:t>200 ok.</w:t>
      </w:r>
    </w:p>
    <w:p w14:paraId="0BD4171C" w14:textId="62875434" w:rsidR="00327ABE" w:rsidRDefault="00327ABE" w:rsidP="009304E5">
      <w:pPr>
        <w:rPr>
          <w:sz w:val="26"/>
          <w:szCs w:val="26"/>
          <w:lang w:eastAsia="en-US"/>
        </w:rPr>
      </w:pPr>
    </w:p>
    <w:p w14:paraId="7CB63038" w14:textId="056B3DAB" w:rsidR="00327ABE" w:rsidRDefault="00327ABE" w:rsidP="009304E5">
      <w:pPr>
        <w:rPr>
          <w:sz w:val="26"/>
          <w:szCs w:val="26"/>
          <w:lang w:eastAsia="en-US"/>
        </w:rPr>
      </w:pPr>
    </w:p>
    <w:p w14:paraId="7E297AF2" w14:textId="77777777" w:rsidR="00AE1A43" w:rsidRDefault="00AE1A43" w:rsidP="009304E5">
      <w:pPr>
        <w:rPr>
          <w:sz w:val="26"/>
          <w:szCs w:val="26"/>
          <w:lang w:eastAsia="en-US"/>
        </w:rPr>
      </w:pPr>
    </w:p>
    <w:p w14:paraId="13E3BDAC" w14:textId="546921C4" w:rsidR="00327ABE" w:rsidRPr="009304E5" w:rsidRDefault="00327ABE" w:rsidP="00327ABE">
      <w:pPr>
        <w:pStyle w:val="cabealho1"/>
        <w:rPr>
          <w:lang w:eastAsia="en-US"/>
        </w:rPr>
      </w:pPr>
      <w:r>
        <w:rPr>
          <w:lang w:eastAsia="en-US"/>
        </w:rPr>
        <w:t>Referência</w:t>
      </w:r>
    </w:p>
    <w:p w14:paraId="0F517B35" w14:textId="77777777" w:rsidR="00AE1A43" w:rsidRDefault="00AE1A43" w:rsidP="00937D0E">
      <w:pPr>
        <w:rPr>
          <w:b/>
          <w:bCs/>
          <w:sz w:val="26"/>
          <w:szCs w:val="26"/>
          <w:lang w:eastAsia="en-US"/>
        </w:rPr>
      </w:pPr>
    </w:p>
    <w:p w14:paraId="2A4A60AA" w14:textId="43F057B3" w:rsidR="00937D0E" w:rsidRPr="00AE1A43" w:rsidRDefault="00327ABE" w:rsidP="00937D0E">
      <w:pPr>
        <w:rPr>
          <w:b/>
          <w:bCs/>
          <w:color w:val="E06B08" w:themeColor="accent6" w:themeShade="BF"/>
          <w:sz w:val="26"/>
          <w:szCs w:val="26"/>
          <w:lang w:eastAsia="en-US"/>
        </w:rPr>
      </w:pPr>
      <w:r w:rsidRPr="00327ABE">
        <w:rPr>
          <w:b/>
          <w:bCs/>
          <w:sz w:val="26"/>
          <w:szCs w:val="26"/>
          <w:lang w:eastAsia="en-US"/>
        </w:rPr>
        <w:t>Link do repositório:</w:t>
      </w:r>
      <w:r w:rsidR="00C01DD2">
        <w:rPr>
          <w:b/>
          <w:bCs/>
          <w:sz w:val="26"/>
          <w:szCs w:val="26"/>
          <w:lang w:eastAsia="en-US"/>
        </w:rPr>
        <w:t xml:space="preserve"> </w:t>
      </w:r>
      <w:hyperlink r:id="rId17" w:history="1">
        <w:hyperlink r:id="rId18" w:history="1">
          <w:r w:rsidR="00C726E5" w:rsidRPr="00AE1A43">
            <w:rPr>
              <w:rStyle w:val="Hyperlink"/>
              <w:rFonts w:ascii="Arial Black" w:hAnsi="Arial Black"/>
              <w:color w:val="E06B08" w:themeColor="accent6" w:themeShade="BF"/>
              <w:sz w:val="18"/>
              <w:szCs w:val="18"/>
            </w:rPr>
            <w:t>https://github.com/EricaSobral/senai_tecdev_WSTower_TwoGroup</w:t>
          </w:r>
        </w:hyperlink>
      </w:hyperlink>
    </w:p>
    <w:p w14:paraId="52EB6B39" w14:textId="77777777" w:rsidR="001B44FF" w:rsidRPr="002C7EB5" w:rsidRDefault="001B44FF" w:rsidP="00937D0E">
      <w:pPr>
        <w:rPr>
          <w:lang w:eastAsia="en-US"/>
        </w:rPr>
      </w:pPr>
    </w:p>
    <w:sectPr w:rsidR="001B44FF" w:rsidRPr="002C7EB5" w:rsidSect="008A7F37">
      <w:footerReference w:type="default" r:id="rId19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EBCCB" w14:textId="77777777" w:rsidR="000570FB" w:rsidRDefault="000570FB">
      <w:pPr>
        <w:spacing w:after="0" w:line="240" w:lineRule="auto"/>
      </w:pPr>
      <w:r>
        <w:separator/>
      </w:r>
    </w:p>
  </w:endnote>
  <w:endnote w:type="continuationSeparator" w:id="0">
    <w:p w14:paraId="41A5394F" w14:textId="77777777" w:rsidR="000570FB" w:rsidRDefault="0005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02723" w14:textId="77777777" w:rsidR="00997D7D" w:rsidRDefault="000570F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F26C7" w14:textId="77777777" w:rsidR="000570FB" w:rsidRDefault="000570FB">
      <w:pPr>
        <w:spacing w:after="0" w:line="240" w:lineRule="auto"/>
      </w:pPr>
      <w:r>
        <w:separator/>
      </w:r>
    </w:p>
  </w:footnote>
  <w:footnote w:type="continuationSeparator" w:id="0">
    <w:p w14:paraId="3CAFDB94" w14:textId="77777777" w:rsidR="000570FB" w:rsidRDefault="00057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1E6E"/>
    <w:multiLevelType w:val="hybridMultilevel"/>
    <w:tmpl w:val="AB580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30512"/>
    <w:multiLevelType w:val="hybridMultilevel"/>
    <w:tmpl w:val="81CE5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5248CA"/>
    <w:multiLevelType w:val="hybridMultilevel"/>
    <w:tmpl w:val="15246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31EFC"/>
    <w:rsid w:val="00046B04"/>
    <w:rsid w:val="000570FB"/>
    <w:rsid w:val="00092C8E"/>
    <w:rsid w:val="00093B72"/>
    <w:rsid w:val="000A1B1B"/>
    <w:rsid w:val="000C3257"/>
    <w:rsid w:val="000C4200"/>
    <w:rsid w:val="000C6108"/>
    <w:rsid w:val="000E1B8D"/>
    <w:rsid w:val="000E20FA"/>
    <w:rsid w:val="000F3513"/>
    <w:rsid w:val="00136353"/>
    <w:rsid w:val="0014603A"/>
    <w:rsid w:val="00154DDF"/>
    <w:rsid w:val="00165F17"/>
    <w:rsid w:val="001707A5"/>
    <w:rsid w:val="00182447"/>
    <w:rsid w:val="001B0C8D"/>
    <w:rsid w:val="001B44FF"/>
    <w:rsid w:val="002761E0"/>
    <w:rsid w:val="002841C2"/>
    <w:rsid w:val="00295E15"/>
    <w:rsid w:val="002C3E0F"/>
    <w:rsid w:val="002C440D"/>
    <w:rsid w:val="002C7EB5"/>
    <w:rsid w:val="002E0003"/>
    <w:rsid w:val="002E73C6"/>
    <w:rsid w:val="002E7820"/>
    <w:rsid w:val="002F2B74"/>
    <w:rsid w:val="00305C1C"/>
    <w:rsid w:val="00316B8B"/>
    <w:rsid w:val="00327ABE"/>
    <w:rsid w:val="00335091"/>
    <w:rsid w:val="00355FE6"/>
    <w:rsid w:val="00362822"/>
    <w:rsid w:val="00376460"/>
    <w:rsid w:val="003A1B68"/>
    <w:rsid w:val="003A446A"/>
    <w:rsid w:val="003C5774"/>
    <w:rsid w:val="00422E4E"/>
    <w:rsid w:val="00442140"/>
    <w:rsid w:val="00456E37"/>
    <w:rsid w:val="0046629B"/>
    <w:rsid w:val="004A0592"/>
    <w:rsid w:val="004B193A"/>
    <w:rsid w:val="00504838"/>
    <w:rsid w:val="0051732C"/>
    <w:rsid w:val="005177BA"/>
    <w:rsid w:val="0052199C"/>
    <w:rsid w:val="00524B9A"/>
    <w:rsid w:val="00533DC5"/>
    <w:rsid w:val="00534207"/>
    <w:rsid w:val="00537029"/>
    <w:rsid w:val="005547AF"/>
    <w:rsid w:val="005677DC"/>
    <w:rsid w:val="00585F9D"/>
    <w:rsid w:val="005D5D4F"/>
    <w:rsid w:val="005E564F"/>
    <w:rsid w:val="00657A13"/>
    <w:rsid w:val="00662206"/>
    <w:rsid w:val="00674BE9"/>
    <w:rsid w:val="00682329"/>
    <w:rsid w:val="00693C25"/>
    <w:rsid w:val="00695C1D"/>
    <w:rsid w:val="006C0821"/>
    <w:rsid w:val="006E0CD1"/>
    <w:rsid w:val="006F3AFC"/>
    <w:rsid w:val="00713325"/>
    <w:rsid w:val="00723849"/>
    <w:rsid w:val="00730217"/>
    <w:rsid w:val="00783D77"/>
    <w:rsid w:val="00784592"/>
    <w:rsid w:val="00792337"/>
    <w:rsid w:val="007B5351"/>
    <w:rsid w:val="007C1E22"/>
    <w:rsid w:val="007C7D98"/>
    <w:rsid w:val="007D17B3"/>
    <w:rsid w:val="007F1B81"/>
    <w:rsid w:val="007F3CBC"/>
    <w:rsid w:val="00846C92"/>
    <w:rsid w:val="008612B7"/>
    <w:rsid w:val="00894B11"/>
    <w:rsid w:val="008A66C6"/>
    <w:rsid w:val="008A7F37"/>
    <w:rsid w:val="008B137F"/>
    <w:rsid w:val="008D4D82"/>
    <w:rsid w:val="008E5FD9"/>
    <w:rsid w:val="00903E2A"/>
    <w:rsid w:val="00914839"/>
    <w:rsid w:val="009262DF"/>
    <w:rsid w:val="009304E5"/>
    <w:rsid w:val="00937D0E"/>
    <w:rsid w:val="00946BFE"/>
    <w:rsid w:val="00952E23"/>
    <w:rsid w:val="00973470"/>
    <w:rsid w:val="00997D7D"/>
    <w:rsid w:val="009A3F87"/>
    <w:rsid w:val="009B292E"/>
    <w:rsid w:val="009B4E4C"/>
    <w:rsid w:val="009B5655"/>
    <w:rsid w:val="009E0A6D"/>
    <w:rsid w:val="009E2D84"/>
    <w:rsid w:val="009E459A"/>
    <w:rsid w:val="009E4657"/>
    <w:rsid w:val="00A11E42"/>
    <w:rsid w:val="00A1575F"/>
    <w:rsid w:val="00A25BD2"/>
    <w:rsid w:val="00A261EC"/>
    <w:rsid w:val="00A44323"/>
    <w:rsid w:val="00A66B38"/>
    <w:rsid w:val="00A7367F"/>
    <w:rsid w:val="00A802DC"/>
    <w:rsid w:val="00A9486A"/>
    <w:rsid w:val="00A967A8"/>
    <w:rsid w:val="00AC618F"/>
    <w:rsid w:val="00AD06CA"/>
    <w:rsid w:val="00AD2C99"/>
    <w:rsid w:val="00AE1A43"/>
    <w:rsid w:val="00AE1BE4"/>
    <w:rsid w:val="00AE4742"/>
    <w:rsid w:val="00AF19FE"/>
    <w:rsid w:val="00B30F83"/>
    <w:rsid w:val="00B34499"/>
    <w:rsid w:val="00B36547"/>
    <w:rsid w:val="00B43688"/>
    <w:rsid w:val="00B8254F"/>
    <w:rsid w:val="00B831B3"/>
    <w:rsid w:val="00BB5B9E"/>
    <w:rsid w:val="00BD3832"/>
    <w:rsid w:val="00BD5DD0"/>
    <w:rsid w:val="00BE0721"/>
    <w:rsid w:val="00BE6308"/>
    <w:rsid w:val="00BF7DCB"/>
    <w:rsid w:val="00C01DD2"/>
    <w:rsid w:val="00C1250E"/>
    <w:rsid w:val="00C14515"/>
    <w:rsid w:val="00C26497"/>
    <w:rsid w:val="00C67F12"/>
    <w:rsid w:val="00C726E5"/>
    <w:rsid w:val="00C86073"/>
    <w:rsid w:val="00C90557"/>
    <w:rsid w:val="00C92BD1"/>
    <w:rsid w:val="00C94B65"/>
    <w:rsid w:val="00CA1A5E"/>
    <w:rsid w:val="00CA5D29"/>
    <w:rsid w:val="00CD07F2"/>
    <w:rsid w:val="00CE2868"/>
    <w:rsid w:val="00D0024A"/>
    <w:rsid w:val="00D732C4"/>
    <w:rsid w:val="00D847C3"/>
    <w:rsid w:val="00DA19B6"/>
    <w:rsid w:val="00DB35D9"/>
    <w:rsid w:val="00DB563A"/>
    <w:rsid w:val="00DD527A"/>
    <w:rsid w:val="00DE3EA9"/>
    <w:rsid w:val="00DE62F8"/>
    <w:rsid w:val="00E43E78"/>
    <w:rsid w:val="00E6531E"/>
    <w:rsid w:val="00E75F33"/>
    <w:rsid w:val="00E95AA4"/>
    <w:rsid w:val="00E9684B"/>
    <w:rsid w:val="00EB66D8"/>
    <w:rsid w:val="00EC4188"/>
    <w:rsid w:val="00F03B38"/>
    <w:rsid w:val="00F215FA"/>
    <w:rsid w:val="00F2453A"/>
    <w:rsid w:val="00F400AB"/>
    <w:rsid w:val="00F60113"/>
    <w:rsid w:val="00F67AE9"/>
    <w:rsid w:val="00F82965"/>
    <w:rsid w:val="00FB211F"/>
    <w:rsid w:val="00F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2021E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paragraph" w:styleId="PargrafodaLista">
    <w:name w:val="List Paragraph"/>
    <w:basedOn w:val="Normal"/>
    <w:uiPriority w:val="34"/>
    <w:unhideWhenUsed/>
    <w:qFormat/>
    <w:rsid w:val="00C1451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E1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EricaSobral/senai_tecdev_WSTower_TwoGroup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EricaSobral/senai_tecdev_WSTower_TwoGrou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4093A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7FC226-86D0-4427-BFC9-DDD6810001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17</TotalTime>
  <Pages>7</Pages>
  <Words>355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TW Tower</dc:subject>
  <dc:creator>Helena Strada</dc:creator>
  <cp:keywords/>
  <dc:description/>
  <cp:lastModifiedBy>Aléxia Vitória</cp:lastModifiedBy>
  <cp:revision>6</cp:revision>
  <dcterms:created xsi:type="dcterms:W3CDTF">2020-06-26T18:24:00Z</dcterms:created>
  <dcterms:modified xsi:type="dcterms:W3CDTF">2020-06-26T18:59:00Z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